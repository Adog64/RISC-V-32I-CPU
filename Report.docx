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E9" w:rsidRDefault="00B62726" w:rsidP="00B62726">
      <w:pPr>
        <w:pStyle w:val="Title"/>
        <w:pBdr>
          <w:bottom w:val="none" w:sz="0" w:space="0" w:color="auto"/>
        </w:pBdr>
        <w:jc w:val="center"/>
      </w:pPr>
      <w:r>
        <w:t>RISCV-32I CPU</w:t>
      </w:r>
    </w:p>
    <w:p w:rsidR="00B62726" w:rsidRDefault="00B62726" w:rsidP="00B62726">
      <w:pPr>
        <w:pStyle w:val="Heading4"/>
        <w:jc w:val="center"/>
      </w:pPr>
      <w:r>
        <w:t>Aidan Sharpe</w:t>
      </w:r>
    </w:p>
    <w:p w:rsidR="00B62726" w:rsidRDefault="00B62726" w:rsidP="00B62726">
      <w:pPr>
        <w:pStyle w:val="Heading1"/>
      </w:pPr>
      <w:r>
        <w:t>ARCHITECTURE OVERVIEW</w:t>
      </w:r>
    </w:p>
    <w:p w:rsidR="00B62726" w:rsidRDefault="00B62726" w:rsidP="00B62726"/>
    <w:p w:rsidR="00B62726" w:rsidRDefault="00B62726" w:rsidP="00B62726">
      <w:pPr>
        <w:pStyle w:val="Heading1"/>
      </w:pPr>
      <w:r>
        <w:t>REGISTER FILE</w:t>
      </w:r>
    </w:p>
    <w:p w:rsidR="00B62726" w:rsidRDefault="00B62726" w:rsidP="00B62726">
      <w:r>
        <w:t xml:space="preserve">The Register File, often referred to as the </w:t>
      </w:r>
      <w:proofErr w:type="spellStart"/>
      <w:r>
        <w:rPr>
          <w:i/>
        </w:rPr>
        <w:t>RegFile</w:t>
      </w:r>
      <w:proofErr w:type="spellEnd"/>
      <w:r>
        <w:t xml:space="preserve"> is a block a quick-access memory. It holds 32, 32-bit words, each of which support reading and writing.</w:t>
      </w:r>
    </w:p>
    <w:p w:rsidR="00B62726" w:rsidRDefault="00B62726" w:rsidP="00B62726">
      <w:pPr>
        <w:pStyle w:val="Heading1"/>
      </w:pPr>
      <w:r>
        <w:t>ARITHMETIC &amp; LOGIC UNIT</w:t>
      </w:r>
    </w:p>
    <w:p w:rsidR="00B62726" w:rsidRDefault="00B62726" w:rsidP="00B62726">
      <w:r>
        <w:t>The Arithmetic &amp; Logic Unit (ALU) is the section of the CPU designed for mathematical and logical operations.</w:t>
      </w:r>
      <w:r w:rsidR="001944F2">
        <w:t xml:space="preserve"> This simple ALU can perform two math operations, addition and subtraction, as well as three logic operations, AND, OR, and XOR.</w:t>
      </w:r>
      <w:r w:rsidR="00076533">
        <w:t xml:space="preserve"> In addition to computing the result given two operands and a specific operation, the ALU also provides five status outputs which are described in </w:t>
      </w:r>
      <w:r w:rsidR="00076533">
        <w:rPr>
          <w:i/>
        </w:rPr>
        <w:t>Table 1</w:t>
      </w:r>
      <w:r w:rsidR="00076533">
        <w:t>.</w:t>
      </w:r>
    </w:p>
    <w:p w:rsidR="006E7E95" w:rsidRDefault="006E7E95" w:rsidP="006E7E95">
      <w:pPr>
        <w:pStyle w:val="Heading4"/>
      </w:pPr>
      <w:proofErr w:type="gramStart"/>
      <w:r>
        <w:t>Table 1.</w:t>
      </w:r>
      <w:proofErr w:type="gramEnd"/>
      <w:r>
        <w:t xml:space="preserve"> Status Output Line Descriptions</w:t>
      </w:r>
    </w:p>
    <w:tbl>
      <w:tblPr>
        <w:tblStyle w:val="TableGrid"/>
        <w:tblW w:w="0" w:type="auto"/>
        <w:tblInd w:w="108" w:type="dxa"/>
        <w:tblLook w:val="04A0"/>
      </w:tblPr>
      <w:tblGrid>
        <w:gridCol w:w="1440"/>
        <w:gridCol w:w="1242"/>
        <w:gridCol w:w="6595"/>
      </w:tblGrid>
      <w:tr w:rsidR="00076533" w:rsidTr="006E7E95">
        <w:tc>
          <w:tcPr>
            <w:tcW w:w="1440" w:type="dxa"/>
          </w:tcPr>
          <w:p w:rsidR="00076533" w:rsidRDefault="00076533" w:rsidP="00076533">
            <w:pPr>
              <w:pStyle w:val="Heading4"/>
              <w:outlineLvl w:val="3"/>
            </w:pPr>
            <w:r>
              <w:t>Status Index</w:t>
            </w:r>
          </w:p>
        </w:tc>
        <w:tc>
          <w:tcPr>
            <w:tcW w:w="1242" w:type="dxa"/>
          </w:tcPr>
          <w:p w:rsidR="00076533" w:rsidRDefault="00076533" w:rsidP="00076533">
            <w:pPr>
              <w:pStyle w:val="Heading4"/>
            </w:pPr>
            <w:r>
              <w:t>Line</w:t>
            </w:r>
          </w:p>
        </w:tc>
        <w:tc>
          <w:tcPr>
            <w:tcW w:w="6595" w:type="dxa"/>
          </w:tcPr>
          <w:p w:rsidR="00076533" w:rsidRDefault="006E7E95" w:rsidP="00076533">
            <w:pPr>
              <w:pStyle w:val="Heading4"/>
            </w:pPr>
            <w:r>
              <w:t>True Condition</w:t>
            </w:r>
          </w:p>
        </w:tc>
      </w:tr>
      <w:tr w:rsidR="00076533" w:rsidTr="006E7E95">
        <w:tc>
          <w:tcPr>
            <w:tcW w:w="1440" w:type="dxa"/>
          </w:tcPr>
          <w:p w:rsidR="00076533" w:rsidRDefault="00076533" w:rsidP="006E7E95">
            <w:pPr>
              <w:jc w:val="center"/>
            </w:pPr>
            <w:r>
              <w:t>0</w:t>
            </w:r>
          </w:p>
        </w:tc>
        <w:tc>
          <w:tcPr>
            <w:tcW w:w="1242" w:type="dxa"/>
          </w:tcPr>
          <w:p w:rsidR="00076533" w:rsidRDefault="006E7E95" w:rsidP="00B62726">
            <w:r>
              <w:t>Carry</w:t>
            </w:r>
          </w:p>
        </w:tc>
        <w:tc>
          <w:tcPr>
            <w:tcW w:w="6595" w:type="dxa"/>
          </w:tcPr>
          <w:p w:rsidR="00076533" w:rsidRDefault="006E7E95" w:rsidP="006E7E95">
            <w:r>
              <w:t>When there is a carry out during addition</w:t>
            </w:r>
          </w:p>
        </w:tc>
      </w:tr>
      <w:tr w:rsidR="00076533" w:rsidTr="006E7E95">
        <w:tc>
          <w:tcPr>
            <w:tcW w:w="1440" w:type="dxa"/>
          </w:tcPr>
          <w:p w:rsidR="00076533" w:rsidRDefault="00076533" w:rsidP="006E7E95">
            <w:pPr>
              <w:jc w:val="center"/>
            </w:pPr>
            <w:r>
              <w:t>1</w:t>
            </w:r>
          </w:p>
        </w:tc>
        <w:tc>
          <w:tcPr>
            <w:tcW w:w="1242" w:type="dxa"/>
          </w:tcPr>
          <w:p w:rsidR="00076533" w:rsidRDefault="006E7E95" w:rsidP="00B62726">
            <w:r>
              <w:t>Odd Parity</w:t>
            </w:r>
          </w:p>
        </w:tc>
        <w:tc>
          <w:tcPr>
            <w:tcW w:w="6595" w:type="dxa"/>
          </w:tcPr>
          <w:p w:rsidR="00076533" w:rsidRDefault="006E7E95" w:rsidP="00B62726">
            <w:r>
              <w:t>When the number of true bits in result is odd</w:t>
            </w:r>
          </w:p>
        </w:tc>
      </w:tr>
      <w:tr w:rsidR="00076533" w:rsidTr="006E7E95">
        <w:tc>
          <w:tcPr>
            <w:tcW w:w="1440" w:type="dxa"/>
          </w:tcPr>
          <w:p w:rsidR="00076533" w:rsidRDefault="00076533" w:rsidP="006E7E95">
            <w:pPr>
              <w:jc w:val="center"/>
            </w:pPr>
            <w:r>
              <w:t>2</w:t>
            </w:r>
          </w:p>
        </w:tc>
        <w:tc>
          <w:tcPr>
            <w:tcW w:w="1242" w:type="dxa"/>
          </w:tcPr>
          <w:p w:rsidR="00076533" w:rsidRDefault="006E7E95" w:rsidP="00B62726">
            <w:r>
              <w:t>Zero</w:t>
            </w:r>
          </w:p>
        </w:tc>
        <w:tc>
          <w:tcPr>
            <w:tcW w:w="6595" w:type="dxa"/>
          </w:tcPr>
          <w:p w:rsidR="00076533" w:rsidRDefault="006E7E95" w:rsidP="00B62726">
            <w:r>
              <w:t>When the result is equal to zero</w:t>
            </w:r>
          </w:p>
        </w:tc>
      </w:tr>
      <w:tr w:rsidR="00076533" w:rsidTr="006E7E95">
        <w:tc>
          <w:tcPr>
            <w:tcW w:w="1440" w:type="dxa"/>
          </w:tcPr>
          <w:p w:rsidR="00076533" w:rsidRDefault="00076533" w:rsidP="006E7E95">
            <w:pPr>
              <w:jc w:val="center"/>
            </w:pPr>
            <w:r>
              <w:t>3</w:t>
            </w:r>
          </w:p>
        </w:tc>
        <w:tc>
          <w:tcPr>
            <w:tcW w:w="1242" w:type="dxa"/>
          </w:tcPr>
          <w:p w:rsidR="00076533" w:rsidRDefault="006E7E95" w:rsidP="00B62726">
            <w:r>
              <w:t>Negative</w:t>
            </w:r>
          </w:p>
        </w:tc>
        <w:tc>
          <w:tcPr>
            <w:tcW w:w="6595" w:type="dxa"/>
          </w:tcPr>
          <w:p w:rsidR="00076533" w:rsidRDefault="006E7E95" w:rsidP="00B62726">
            <w:r>
              <w:t>When the most significant bit of the result is true</w:t>
            </w:r>
          </w:p>
        </w:tc>
      </w:tr>
      <w:tr w:rsidR="00076533" w:rsidTr="006E7E95">
        <w:tc>
          <w:tcPr>
            <w:tcW w:w="1440" w:type="dxa"/>
          </w:tcPr>
          <w:p w:rsidR="00076533" w:rsidRDefault="00076533" w:rsidP="006E7E95">
            <w:pPr>
              <w:jc w:val="center"/>
            </w:pPr>
            <w:r>
              <w:t>4</w:t>
            </w:r>
          </w:p>
        </w:tc>
        <w:tc>
          <w:tcPr>
            <w:tcW w:w="1242" w:type="dxa"/>
          </w:tcPr>
          <w:p w:rsidR="00076533" w:rsidRDefault="006E7E95" w:rsidP="00B62726">
            <w:r>
              <w:t>Overflow</w:t>
            </w:r>
          </w:p>
        </w:tc>
        <w:tc>
          <w:tcPr>
            <w:tcW w:w="6595" w:type="dxa"/>
          </w:tcPr>
          <w:p w:rsidR="00076533" w:rsidRDefault="006E7E95" w:rsidP="00B62726">
            <w:r>
              <w:t>When addition breaks integer rules. Ex: two negatives add to a positive</w:t>
            </w:r>
          </w:p>
        </w:tc>
      </w:tr>
    </w:tbl>
    <w:p w:rsidR="00076533" w:rsidRPr="00076533" w:rsidRDefault="00076533" w:rsidP="00B62726"/>
    <w:sectPr w:rsidR="00076533" w:rsidRPr="00076533" w:rsidSect="009A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compat>
    <w:useFELayout/>
  </w:compat>
  <w:rsids>
    <w:rsidRoot w:val="00B62726"/>
    <w:rsid w:val="00076533"/>
    <w:rsid w:val="001944F2"/>
    <w:rsid w:val="003E0EE9"/>
    <w:rsid w:val="00461DFF"/>
    <w:rsid w:val="00653995"/>
    <w:rsid w:val="006E7E95"/>
    <w:rsid w:val="009A1EFF"/>
    <w:rsid w:val="00B62726"/>
    <w:rsid w:val="00DC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9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99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99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995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99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99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5399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399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995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3995"/>
    <w:rPr>
      <w:rFonts w:ascii="Times New Roman" w:eastAsiaTheme="majorEastAsia" w:hAnsi="Times New Roman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3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995"/>
    <w:rPr>
      <w:rFonts w:ascii="Times New Roman" w:eastAsiaTheme="majorEastAsia" w:hAnsi="Times New Roman" w:cstheme="majorBidi"/>
      <w:b/>
      <w:spacing w:val="5"/>
      <w:kern w:val="28"/>
      <w:sz w:val="36"/>
      <w:szCs w:val="52"/>
    </w:rPr>
  </w:style>
  <w:style w:type="table" w:styleId="TableGrid">
    <w:name w:val="Table Grid"/>
    <w:basedOn w:val="TableNormal"/>
    <w:uiPriority w:val="59"/>
    <w:rsid w:val="000765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pe\Documents\Forma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FormalTemplate.dotx</Template>
  <TotalTime>73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2</cp:revision>
  <dcterms:created xsi:type="dcterms:W3CDTF">2022-11-22T18:16:00Z</dcterms:created>
  <dcterms:modified xsi:type="dcterms:W3CDTF">2022-11-22T19:29:00Z</dcterms:modified>
</cp:coreProperties>
</file>